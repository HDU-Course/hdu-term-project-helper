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C70" w:rsidRDefault="007C1344">
      <w:pPr>
        <w:pStyle w:val="1"/>
        <w:jc w:val="center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：递归与分治</w:t>
      </w:r>
    </w:p>
    <w:p w:rsidR="00372C70" w:rsidRDefault="007C134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>
        <w:rPr>
          <w:rFonts w:hint="eastAsia"/>
          <w:b/>
          <w:bCs/>
          <w:sz w:val="28"/>
          <w:szCs w:val="28"/>
        </w:rPr>
        <w:t>实验目的</w:t>
      </w:r>
    </w:p>
    <w:p w:rsidR="00372C70" w:rsidRDefault="007C1344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理解递归算法的思想和递归程序的执行过程，并能熟练编写递归程序。</w:t>
      </w:r>
    </w:p>
    <w:p w:rsidR="00372C70" w:rsidRDefault="007C1344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掌握分治算法的思想，对给定的问题能设计出分治算法予以解决。</w:t>
      </w:r>
    </w:p>
    <w:p w:rsidR="00372C70" w:rsidRDefault="007C134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内容</w:t>
      </w:r>
    </w:p>
    <w:p w:rsidR="00372C70" w:rsidRDefault="007C1344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用分治法设计一个算法，在数组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中寻找最大元素和最小元素</w:t>
      </w:r>
    </w:p>
    <w:p w:rsidR="00372C70" w:rsidRDefault="007C134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分治算法基本思想</w:t>
      </w:r>
    </w:p>
    <w:p w:rsidR="00372C70" w:rsidRDefault="00015BA4" w:rsidP="00015BA4">
      <w:pPr>
        <w:pStyle w:val="a5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规模小时直接得出结果</w:t>
      </w:r>
    </w:p>
    <w:p w:rsidR="00015BA4" w:rsidRDefault="00015BA4" w:rsidP="00015BA4">
      <w:pPr>
        <w:pStyle w:val="a5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将数组分成两部分，对左半部分和右半部分分别求解</w:t>
      </w:r>
    </w:p>
    <w:p w:rsidR="00015BA4" w:rsidRDefault="00015BA4" w:rsidP="00015BA4">
      <w:pPr>
        <w:pStyle w:val="a5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将左半部分的最小值、右半部分的最小值作比较的到最小值</w:t>
      </w:r>
    </w:p>
    <w:p w:rsidR="00372C70" w:rsidRDefault="00015BA4" w:rsidP="00250F73">
      <w:pPr>
        <w:pStyle w:val="a5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将左半部分最大值、右半部分最大值作比较得到最大值</w:t>
      </w:r>
    </w:p>
    <w:p w:rsidR="00250F73" w:rsidRPr="00250F73" w:rsidRDefault="00250F73" w:rsidP="00250F73">
      <w:pPr>
        <w:pStyle w:val="a5"/>
        <w:ind w:left="360" w:firstLineChars="0" w:firstLine="0"/>
        <w:rPr>
          <w:rFonts w:hint="eastAsia"/>
          <w:b/>
          <w:bCs/>
          <w:sz w:val="28"/>
          <w:szCs w:val="28"/>
        </w:rPr>
      </w:pPr>
    </w:p>
    <w:p w:rsidR="00372C70" w:rsidRDefault="007C134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</w:t>
      </w:r>
      <w:r>
        <w:rPr>
          <w:rFonts w:hint="eastAsia"/>
          <w:b/>
          <w:bCs/>
          <w:sz w:val="28"/>
          <w:szCs w:val="28"/>
        </w:rPr>
        <w:t>验过程</w:t>
      </w:r>
    </w:p>
    <w:p w:rsidR="00372C70" w:rsidRDefault="00250F73" w:rsidP="00250F73">
      <w:pPr>
        <w:pStyle w:val="a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小规模</w:t>
      </w:r>
    </w:p>
    <w:p w:rsidR="00250F73" w:rsidRDefault="00250F73" w:rsidP="00250F73">
      <w:pPr>
        <w:pStyle w:val="a5"/>
        <w:ind w:left="360" w:firstLineChars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7B7111" wp14:editId="796CD03C">
            <wp:extent cx="2790825" cy="819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73" w:rsidRDefault="007C1344" w:rsidP="00250F73">
      <w:pPr>
        <w:pStyle w:val="a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对左半部分和右半部分求解</w:t>
      </w:r>
    </w:p>
    <w:p w:rsidR="007C1344" w:rsidRDefault="007C1344" w:rsidP="007C1344">
      <w:pPr>
        <w:pStyle w:val="a5"/>
        <w:ind w:left="360" w:firstLineChars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D4CDA7" wp14:editId="653AD3DA">
            <wp:extent cx="4229100" cy="981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44" w:rsidRPr="007C1344" w:rsidRDefault="007C1344" w:rsidP="007C134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和</w:t>
      </w: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得到最大值和最小值</w:t>
      </w:r>
    </w:p>
    <w:p w:rsidR="00372C70" w:rsidRDefault="007C134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929FA4" wp14:editId="2EFAC3D2">
            <wp:extent cx="3733800" cy="17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70" w:rsidRPr="007C1344" w:rsidRDefault="007C1344" w:rsidP="007C1344">
      <w:pPr>
        <w:pStyle w:val="a5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7C1344">
        <w:rPr>
          <w:rFonts w:hint="eastAsia"/>
          <w:b/>
          <w:bCs/>
          <w:sz w:val="28"/>
          <w:szCs w:val="28"/>
        </w:rPr>
        <w:lastRenderedPageBreak/>
        <w:t>完整代码</w:t>
      </w:r>
    </w:p>
    <w:p w:rsidR="007C1344" w:rsidRPr="007C1344" w:rsidRDefault="007C1344" w:rsidP="007C1344">
      <w:pPr>
        <w:pStyle w:val="a5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7C1344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def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7C1344">
        <w:rPr>
          <w:rFonts w:ascii="Consolas" w:eastAsia="宋体" w:hAnsi="Consolas" w:cs="宋体"/>
          <w:color w:val="A6E22E"/>
          <w:spacing w:val="4"/>
          <w:sz w:val="20"/>
          <w:szCs w:val="20"/>
        </w:rPr>
        <w:t>min_max</w:t>
      </w:r>
      <w:proofErr w:type="spell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):</w:t>
      </w:r>
    </w:p>
    <w:p w:rsidR="007C1344" w:rsidRPr="007C1344" w:rsidRDefault="007C1344" w:rsidP="007C1344">
      <w:pPr>
        <w:pStyle w:val="a5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7C1344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if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len</w:t>
      </w:r>
      <w:proofErr w:type="spell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) </w:t>
      </w:r>
      <w:r w:rsidRPr="007C1344">
        <w:rPr>
          <w:rFonts w:ascii="Consolas" w:eastAsia="宋体" w:hAnsi="Consolas" w:cs="宋体"/>
          <w:color w:val="F92672"/>
          <w:spacing w:val="4"/>
          <w:sz w:val="20"/>
          <w:szCs w:val="20"/>
        </w:rPr>
        <w:t>==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7C1344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:</w:t>
      </w:r>
    </w:p>
    <w:p w:rsidR="007C1344" w:rsidRPr="007C1344" w:rsidRDefault="007C1344" w:rsidP="007C1344">
      <w:pPr>
        <w:pStyle w:val="a5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7C1344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return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(</w:t>
      </w:r>
      <w:proofErr w:type="spell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r w:rsidRPr="007C1344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  <w:proofErr w:type="gram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],</w:t>
      </w:r>
      <w:proofErr w:type="spell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proofErr w:type="gram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r w:rsidRPr="007C1344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])</w:t>
      </w:r>
    </w:p>
    <w:p w:rsidR="007C1344" w:rsidRPr="007C1344" w:rsidRDefault="007C1344" w:rsidP="007C1344">
      <w:pPr>
        <w:pStyle w:val="a5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7C1344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if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len</w:t>
      </w:r>
      <w:proofErr w:type="spell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) </w:t>
      </w:r>
      <w:r w:rsidRPr="007C1344">
        <w:rPr>
          <w:rFonts w:ascii="Consolas" w:eastAsia="宋体" w:hAnsi="Consolas" w:cs="宋体"/>
          <w:color w:val="F92672"/>
          <w:spacing w:val="4"/>
          <w:sz w:val="20"/>
          <w:szCs w:val="20"/>
        </w:rPr>
        <w:t>==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7C1344">
        <w:rPr>
          <w:rFonts w:ascii="Consolas" w:eastAsia="宋体" w:hAnsi="Consolas" w:cs="宋体"/>
          <w:color w:val="AE81FF"/>
          <w:spacing w:val="4"/>
          <w:sz w:val="20"/>
          <w:szCs w:val="20"/>
        </w:rPr>
        <w:t>2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:</w:t>
      </w:r>
    </w:p>
    <w:p w:rsidR="007C1344" w:rsidRPr="007C1344" w:rsidRDefault="007C1344" w:rsidP="007C1344">
      <w:pPr>
        <w:pStyle w:val="a5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a </w:t>
      </w:r>
      <w:r w:rsidRPr="007C1344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min(</w:t>
      </w:r>
      <w:proofErr w:type="spell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)</w:t>
      </w:r>
    </w:p>
    <w:p w:rsidR="007C1344" w:rsidRPr="007C1344" w:rsidRDefault="007C1344" w:rsidP="007C1344">
      <w:pPr>
        <w:pStyle w:val="a5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b </w:t>
      </w:r>
      <w:r w:rsidRPr="007C1344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max(</w:t>
      </w:r>
      <w:proofErr w:type="spell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)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</w:p>
    <w:p w:rsidR="007C1344" w:rsidRPr="007C1344" w:rsidRDefault="007C1344" w:rsidP="007C1344">
      <w:pPr>
        <w:pStyle w:val="a5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7C1344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return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(</w:t>
      </w:r>
      <w:proofErr w:type="spellStart"/>
      <w:proofErr w:type="gram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a,b</w:t>
      </w:r>
      <w:proofErr w:type="spellEnd"/>
      <w:proofErr w:type="gram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)</w:t>
      </w:r>
    </w:p>
    <w:p w:rsidR="007C1344" w:rsidRPr="007C1344" w:rsidRDefault="007C1344" w:rsidP="007C1344">
      <w:pPr>
        <w:pStyle w:val="a5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7C1344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if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len</w:t>
      </w:r>
      <w:proofErr w:type="spell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) </w:t>
      </w:r>
      <w:r w:rsidRPr="007C1344">
        <w:rPr>
          <w:rFonts w:ascii="Consolas" w:eastAsia="宋体" w:hAnsi="Consolas" w:cs="宋体"/>
          <w:color w:val="F92672"/>
          <w:spacing w:val="4"/>
          <w:sz w:val="20"/>
          <w:szCs w:val="20"/>
        </w:rPr>
        <w:t>&gt;=</w:t>
      </w:r>
      <w:proofErr w:type="gramStart"/>
      <w:r w:rsidRPr="007C1344">
        <w:rPr>
          <w:rFonts w:ascii="Consolas" w:eastAsia="宋体" w:hAnsi="Consolas" w:cs="宋体"/>
          <w:color w:val="AE81FF"/>
          <w:spacing w:val="4"/>
          <w:sz w:val="20"/>
          <w:szCs w:val="20"/>
        </w:rPr>
        <w:t>3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:</w:t>
      </w:r>
      <w:proofErr w:type="gramEnd"/>
    </w:p>
    <w:p w:rsidR="007C1344" w:rsidRPr="007C1344" w:rsidRDefault="007C1344" w:rsidP="007C1344">
      <w:pPr>
        <w:pStyle w:val="a5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start </w:t>
      </w:r>
      <w:r w:rsidRPr="007C1344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7C1344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</w:p>
    <w:p w:rsidR="007C1344" w:rsidRPr="007C1344" w:rsidRDefault="007C1344" w:rsidP="007C1344">
      <w:pPr>
        <w:pStyle w:val="a5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end </w:t>
      </w:r>
      <w:r w:rsidRPr="007C1344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len</w:t>
      </w:r>
      <w:proofErr w:type="spell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)</w:t>
      </w:r>
    </w:p>
    <w:p w:rsidR="007C1344" w:rsidRPr="007C1344" w:rsidRDefault="007C1344" w:rsidP="007C1344">
      <w:pPr>
        <w:pStyle w:val="a5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mid </w:t>
      </w:r>
      <w:r w:rsidRPr="007C1344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(</w:t>
      </w:r>
      <w:proofErr w:type="spell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start</w:t>
      </w:r>
      <w:r w:rsidRPr="007C1344">
        <w:rPr>
          <w:rFonts w:ascii="Consolas" w:eastAsia="宋体" w:hAnsi="Consolas" w:cs="宋体"/>
          <w:color w:val="F92672"/>
          <w:spacing w:val="4"/>
          <w:sz w:val="20"/>
          <w:szCs w:val="20"/>
        </w:rPr>
        <w:t>+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end</w:t>
      </w:r>
      <w:proofErr w:type="spell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)</w:t>
      </w:r>
      <w:r w:rsidRPr="007C1344">
        <w:rPr>
          <w:rFonts w:ascii="Consolas" w:eastAsia="宋体" w:hAnsi="Consolas" w:cs="宋体"/>
          <w:color w:val="F92672"/>
          <w:spacing w:val="4"/>
          <w:sz w:val="20"/>
          <w:szCs w:val="20"/>
        </w:rPr>
        <w:t>//</w:t>
      </w:r>
      <w:r w:rsidRPr="007C1344">
        <w:rPr>
          <w:rFonts w:ascii="Consolas" w:eastAsia="宋体" w:hAnsi="Consolas" w:cs="宋体"/>
          <w:color w:val="AE81FF"/>
          <w:spacing w:val="4"/>
          <w:sz w:val="20"/>
          <w:szCs w:val="20"/>
        </w:rPr>
        <w:t>2</w:t>
      </w:r>
    </w:p>
    <w:p w:rsidR="007C1344" w:rsidRPr="007C1344" w:rsidRDefault="007C1344" w:rsidP="007C1344">
      <w:pPr>
        <w:pStyle w:val="a5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res </w:t>
      </w:r>
      <w:r w:rsidRPr="007C1344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min_max</w:t>
      </w:r>
      <w:proofErr w:type="spell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proofErr w:type="spell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start:mid</w:t>
      </w:r>
      <w:proofErr w:type="spell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])</w:t>
      </w:r>
    </w:p>
    <w:p w:rsidR="007C1344" w:rsidRPr="007C1344" w:rsidRDefault="007C1344" w:rsidP="007C1344">
      <w:pPr>
        <w:pStyle w:val="a5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res2 </w:t>
      </w:r>
      <w:r w:rsidRPr="007C1344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min_max</w:t>
      </w:r>
      <w:proofErr w:type="spell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alist</w:t>
      </w:r>
      <w:proofErr w:type="spell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proofErr w:type="gram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mid:end</w:t>
      </w:r>
      <w:proofErr w:type="gram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])</w:t>
      </w:r>
    </w:p>
    <w:p w:rsidR="007C1344" w:rsidRPr="007C1344" w:rsidRDefault="007C1344" w:rsidP="007C1344">
      <w:pPr>
        <w:pStyle w:val="a5"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7C1344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return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min(res[</w:t>
      </w:r>
      <w:r w:rsidRPr="007C1344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  <w:proofErr w:type="gramStart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],res</w:t>
      </w:r>
      <w:proofErr w:type="gramEnd"/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2[</w:t>
      </w:r>
      <w:r w:rsidRPr="007C1344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]),max(res[</w:t>
      </w:r>
      <w:r w:rsidRPr="007C1344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],res2[</w:t>
      </w:r>
      <w:r w:rsidRPr="007C1344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  <w:r w:rsidRPr="007C1344">
        <w:rPr>
          <w:rFonts w:ascii="Consolas" w:eastAsia="宋体" w:hAnsi="Consolas" w:cs="宋体"/>
          <w:color w:val="F8F8F2"/>
          <w:spacing w:val="4"/>
          <w:sz w:val="20"/>
          <w:szCs w:val="20"/>
        </w:rPr>
        <w:t>])</w:t>
      </w:r>
    </w:p>
    <w:p w:rsidR="007C1344" w:rsidRPr="007C1344" w:rsidRDefault="007C1344">
      <w:pPr>
        <w:rPr>
          <w:rFonts w:hint="eastAsia"/>
          <w:b/>
          <w:bCs/>
          <w:sz w:val="28"/>
          <w:szCs w:val="28"/>
        </w:rPr>
      </w:pPr>
    </w:p>
    <w:p w:rsidR="00372C70" w:rsidRDefault="007C134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</w:t>
      </w:r>
    </w:p>
    <w:p w:rsidR="00372C70" w:rsidRDefault="007C1344">
      <w:r>
        <w:rPr>
          <w:noProof/>
        </w:rPr>
        <w:drawing>
          <wp:inline distT="0" distB="0" distL="0" distR="0" wp14:anchorId="3B543BF2" wp14:editId="0BC57CD4">
            <wp:extent cx="5274310" cy="1932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26EE4"/>
    <w:multiLevelType w:val="hybridMultilevel"/>
    <w:tmpl w:val="35AEE10C"/>
    <w:lvl w:ilvl="0" w:tplc="225A5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636DC"/>
    <w:multiLevelType w:val="singleLevel"/>
    <w:tmpl w:val="575636DC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6F36286B"/>
    <w:multiLevelType w:val="hybridMultilevel"/>
    <w:tmpl w:val="0A78E8D4"/>
    <w:lvl w:ilvl="0" w:tplc="2B525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6F73DD"/>
    <w:rsid w:val="00015BA4"/>
    <w:rsid w:val="00250F73"/>
    <w:rsid w:val="00372C70"/>
    <w:rsid w:val="007C1344"/>
    <w:rsid w:val="4D64749C"/>
    <w:rsid w:val="556F73D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C8C63"/>
  <w15:docId w15:val="{DAF784AA-FECD-4E1F-9871-3EF35F9A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a5">
    <w:name w:val="List Paragraph"/>
    <w:basedOn w:val="a"/>
    <w:uiPriority w:val="99"/>
    <w:rsid w:val="00015BA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C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7C1344"/>
    <w:rPr>
      <w:rFonts w:ascii="宋体" w:hAnsi="宋体" w:cs="宋体"/>
      <w:sz w:val="24"/>
      <w:szCs w:val="24"/>
    </w:rPr>
  </w:style>
  <w:style w:type="character" w:customStyle="1" w:styleId="k">
    <w:name w:val="k"/>
    <w:basedOn w:val="a0"/>
    <w:rsid w:val="007C1344"/>
  </w:style>
  <w:style w:type="character" w:customStyle="1" w:styleId="nf">
    <w:name w:val="nf"/>
    <w:basedOn w:val="a0"/>
    <w:rsid w:val="007C1344"/>
  </w:style>
  <w:style w:type="character" w:customStyle="1" w:styleId="p">
    <w:name w:val="p"/>
    <w:basedOn w:val="a0"/>
    <w:rsid w:val="007C1344"/>
  </w:style>
  <w:style w:type="character" w:customStyle="1" w:styleId="n">
    <w:name w:val="n"/>
    <w:basedOn w:val="a0"/>
    <w:rsid w:val="007C1344"/>
  </w:style>
  <w:style w:type="character" w:customStyle="1" w:styleId="nb">
    <w:name w:val="nb"/>
    <w:basedOn w:val="a0"/>
    <w:rsid w:val="007C1344"/>
  </w:style>
  <w:style w:type="character" w:customStyle="1" w:styleId="o">
    <w:name w:val="o"/>
    <w:basedOn w:val="a0"/>
    <w:rsid w:val="007C1344"/>
  </w:style>
  <w:style w:type="character" w:customStyle="1" w:styleId="mi">
    <w:name w:val="mi"/>
    <w:basedOn w:val="a0"/>
    <w:rsid w:val="007C1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7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 T</cp:lastModifiedBy>
  <cp:revision>3</cp:revision>
  <dcterms:created xsi:type="dcterms:W3CDTF">2018-05-21T00:42:00Z</dcterms:created>
  <dcterms:modified xsi:type="dcterms:W3CDTF">2019-05-08T11:58:00Z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