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F31" w:rsidRDefault="00B20ACB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顺序统计算法设计</w:t>
      </w:r>
    </w:p>
    <w:p w:rsidR="000D4F31" w:rsidRDefault="00B20A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 w:rsidR="000D4F31" w:rsidRDefault="00B20A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</w:t>
      </w:r>
      <w:r>
        <w:rPr>
          <w:rFonts w:hint="eastAsia"/>
        </w:rPr>
        <w:t>顺序统计</w:t>
      </w:r>
      <w:r>
        <w:rPr>
          <w:rFonts w:hint="eastAsia"/>
        </w:rPr>
        <w:t>算法的</w:t>
      </w:r>
      <w:r>
        <w:rPr>
          <w:rFonts w:hint="eastAsia"/>
        </w:rPr>
        <w:t>设计</w:t>
      </w:r>
      <w:r>
        <w:rPr>
          <w:rFonts w:hint="eastAsia"/>
        </w:rPr>
        <w:t>思想；</w:t>
      </w:r>
    </w:p>
    <w:p w:rsidR="000D4F31" w:rsidRDefault="00B20A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内容</w:t>
      </w:r>
    </w:p>
    <w:p w:rsidR="000D4F31" w:rsidRDefault="00B20ACB">
      <w:pPr>
        <w:numPr>
          <w:ilvl w:val="0"/>
          <w:numId w:val="1"/>
        </w:numPr>
        <w:rPr>
          <w:rFonts w:ascii="Times New Roman" w:eastAsia="宋体" w:hAnsi="Times New Roman"/>
          <w:b/>
          <w:kern w:val="2"/>
          <w:lang w:bidi="ar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="Times New Roman" w:eastAsia="宋体" w:hAnsi="Times New Roman" w:hint="eastAsia"/>
          <w:b/>
          <w:kern w:val="2"/>
          <w:lang w:bidi="ar"/>
        </w:rPr>
        <w:t>给定数组</w:t>
      </w:r>
      <w:r>
        <w:rPr>
          <w:rFonts w:ascii="Times New Roman" w:eastAsia="宋体" w:hAnsi="Times New Roman"/>
          <w:b/>
          <w:kern w:val="2"/>
          <w:lang w:bidi="ar"/>
        </w:rPr>
        <w:t>A[0..n-1]</w:t>
      </w:r>
      <w:r>
        <w:rPr>
          <w:rFonts w:ascii="Times New Roman" w:eastAsia="宋体" w:hAnsi="Times New Roman" w:hint="eastAsia"/>
          <w:b/>
          <w:kern w:val="2"/>
          <w:lang w:bidi="ar"/>
        </w:rPr>
        <w:t>，试设计一个算法，在最坏情况下用</w:t>
      </w:r>
      <w:proofErr w:type="spellStart"/>
      <w:r>
        <w:rPr>
          <w:rFonts w:ascii="Times New Roman" w:eastAsia="宋体" w:hAnsi="Times New Roman"/>
          <w:b/>
          <w:kern w:val="2"/>
          <w:lang w:bidi="ar"/>
        </w:rPr>
        <w:t>n+logn</w:t>
      </w:r>
      <w:proofErr w:type="spellEnd"/>
      <w:r>
        <w:rPr>
          <w:rFonts w:ascii="Times New Roman" w:eastAsia="宋体" w:hAnsi="Times New Roman" w:hint="eastAsia"/>
          <w:b/>
          <w:kern w:val="2"/>
          <w:lang w:bidi="ar"/>
        </w:rPr>
        <w:t>次比较找出</w:t>
      </w:r>
      <w:r>
        <w:rPr>
          <w:rFonts w:ascii="Times New Roman" w:eastAsia="宋体" w:hAnsi="Times New Roman"/>
          <w:b/>
          <w:kern w:val="2"/>
          <w:lang w:bidi="ar"/>
        </w:rPr>
        <w:t>A[0..n-1]</w:t>
      </w:r>
      <w:r>
        <w:rPr>
          <w:rFonts w:ascii="Times New Roman" w:eastAsia="宋体" w:hAnsi="Times New Roman" w:hint="eastAsia"/>
          <w:b/>
          <w:kern w:val="2"/>
          <w:lang w:bidi="ar"/>
        </w:rPr>
        <w:t>中元素的最大值和次大值。</w:t>
      </w:r>
    </w:p>
    <w:p w:rsidR="000D4F31" w:rsidRDefault="000D4F31"/>
    <w:p w:rsidR="000D4F31" w:rsidRDefault="000D4F31"/>
    <w:p w:rsidR="000D4F31" w:rsidRDefault="00B20ACB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算法基本思想</w:t>
      </w:r>
    </w:p>
    <w:p w:rsidR="000D4F31" w:rsidRDefault="00B7554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数组长度</w:t>
      </w:r>
      <w:r>
        <w:rPr>
          <w:rFonts w:hint="eastAsia"/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=2</w:t>
      </w:r>
      <w:r>
        <w:rPr>
          <w:rFonts w:hint="eastAsia"/>
          <w:b/>
          <w:bCs/>
          <w:sz w:val="28"/>
          <w:szCs w:val="28"/>
        </w:rPr>
        <w:t>的时候，可以直接得到最大值和次大值</w:t>
      </w:r>
    </w:p>
    <w:p w:rsidR="000D4F31" w:rsidRDefault="00B7554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数组长度大于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的时候，</w:t>
      </w:r>
      <w:r w:rsidR="00516B4C">
        <w:rPr>
          <w:rFonts w:hint="eastAsia"/>
          <w:b/>
          <w:bCs/>
          <w:sz w:val="28"/>
          <w:szCs w:val="28"/>
        </w:rPr>
        <w:t>用递归的方法，将数组一分为二，算出左边数组的最大值和次大值，右边数组的最大值和次大值。</w:t>
      </w:r>
    </w:p>
    <w:p w:rsidR="00516B4C" w:rsidRDefault="00516B4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此时，整个数组的最大值为：左边数组最大值和右边数组最大值中的大者</w:t>
      </w:r>
    </w:p>
    <w:p w:rsidR="00516B4C" w:rsidRPr="00B75542" w:rsidRDefault="00516B4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整个数组的次大值为：产生最大值数组的次大值和小的数组最大值中的大者</w:t>
      </w:r>
    </w:p>
    <w:p w:rsidR="000D4F31" w:rsidRDefault="000D4F31">
      <w:pPr>
        <w:rPr>
          <w:b/>
          <w:bCs/>
          <w:sz w:val="28"/>
          <w:szCs w:val="28"/>
        </w:rPr>
      </w:pPr>
    </w:p>
    <w:p w:rsidR="000D4F31" w:rsidRDefault="00B20ACB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def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A6E22E"/>
          <w:spacing w:val="4"/>
          <w:sz w:val="20"/>
          <w:szCs w:val="20"/>
        </w:rPr>
        <w:t>maxAndSec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2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]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&gt;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secNum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else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secNum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maxNum,secNum</w:t>
      </w:r>
      <w:proofErr w:type="spellEnd"/>
      <w:proofErr w:type="gramEnd"/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elif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lastRenderedPageBreak/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secNum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maxNum,secNum</w:t>
      </w:r>
      <w:proofErr w:type="spellEnd"/>
      <w:proofErr w:type="gramEnd"/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else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start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end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mid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start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end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//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2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left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maxAndSec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start:mid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right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maxAndSec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mid:end</w:t>
      </w:r>
      <w:proofErr w:type="gram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516B4C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如果在左边产生了最大值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left[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]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&gt;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right[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finalMax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left[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] 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516B4C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亚军一定和冠军比过赛</w:t>
      </w:r>
      <w:r w:rsidRPr="00516B4C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 xml:space="preserve"> 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fianlSec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max(left[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],right</w:t>
      </w:r>
      <w:proofErr w:type="gram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else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finalMax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right[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] 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fianlSec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max(right[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],left</w:t>
      </w:r>
      <w:proofErr w:type="gram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(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finalMax,fianlSec</w:t>
      </w:r>
      <w:proofErr w:type="spellEnd"/>
      <w:proofErr w:type="gram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[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-</w:t>
      </w:r>
      <w:proofErr w:type="gramStart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15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-</w:t>
      </w:r>
      <w:proofErr w:type="gramEnd"/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6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-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3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,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-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, 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2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4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6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7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8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9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12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14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15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18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20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21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24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516B4C">
        <w:rPr>
          <w:rFonts w:ascii="Consolas" w:eastAsia="宋体" w:hAnsi="Consolas" w:cs="宋体"/>
          <w:color w:val="AE81FF"/>
          <w:spacing w:val="4"/>
          <w:sz w:val="20"/>
          <w:szCs w:val="20"/>
        </w:rPr>
        <w:t>30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maxNum,secNum</w:t>
      </w:r>
      <w:proofErr w:type="spellEnd"/>
      <w:proofErr w:type="gram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516B4C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maxAndSec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516B4C" w:rsidRPr="00516B4C" w:rsidRDefault="00516B4C" w:rsidP="00516B4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516B4C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print</w:t>
      </w:r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proofErr w:type="gramStart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maxNum,secNum</w:t>
      </w:r>
      <w:proofErr w:type="spellEnd"/>
      <w:proofErr w:type="gramEnd"/>
      <w:r w:rsidRPr="00516B4C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0D4F31" w:rsidRDefault="000D4F31">
      <w:pPr>
        <w:rPr>
          <w:b/>
          <w:bCs/>
          <w:sz w:val="28"/>
          <w:szCs w:val="28"/>
        </w:rPr>
      </w:pPr>
    </w:p>
    <w:p w:rsidR="000D4F31" w:rsidRDefault="000D4F31">
      <w:pPr>
        <w:rPr>
          <w:rFonts w:hint="eastAsia"/>
          <w:b/>
          <w:bCs/>
          <w:sz w:val="28"/>
          <w:szCs w:val="28"/>
        </w:rPr>
      </w:pPr>
    </w:p>
    <w:p w:rsidR="000D4F31" w:rsidRDefault="00B20ACB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0D4F31" w:rsidRDefault="00B20ACB">
      <w:r w:rsidRPr="00B20ACB">
        <w:drawing>
          <wp:inline distT="0" distB="0" distL="0" distR="0" wp14:anchorId="26DC982E" wp14:editId="27564FE5">
            <wp:extent cx="5274310" cy="136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F31" w:rsidRDefault="000D4F31"/>
    <w:sectPr w:rsidR="000D4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A30E804"/>
    <w:multiLevelType w:val="singleLevel"/>
    <w:tmpl w:val="5A30E80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3104C5"/>
    <w:rsid w:val="000D4F31"/>
    <w:rsid w:val="00516B4C"/>
    <w:rsid w:val="00B20ACB"/>
    <w:rsid w:val="00B75542"/>
    <w:rsid w:val="6A1F68EB"/>
    <w:rsid w:val="6D535020"/>
    <w:rsid w:val="753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E48F5"/>
  <w15:docId w15:val="{AC03766F-C91E-4C5B-A20C-CDF81A19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686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 T</cp:lastModifiedBy>
  <cp:revision>2</cp:revision>
  <dcterms:created xsi:type="dcterms:W3CDTF">2018-05-21T00:59:00Z</dcterms:created>
  <dcterms:modified xsi:type="dcterms:W3CDTF">2019-05-29T00:38:00Z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